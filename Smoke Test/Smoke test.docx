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16" w:rsidRDefault="00000716" w:rsidP="00374830">
      <w:pPr>
        <w:pStyle w:val="bp"/>
        <w:spacing w:before="0" w:after="0"/>
        <w:rPr>
          <w:rFonts w:ascii="Arial" w:hAnsi="Arial"/>
          <w:i/>
          <w:color w:val="0000FF"/>
          <w:sz w:val="24"/>
          <w:szCs w:val="24"/>
        </w:rPr>
      </w:pPr>
      <w:r>
        <w:rPr>
          <w:rFonts w:ascii="Arial" w:hAnsi="Arial"/>
          <w:i/>
          <w:color w:val="0000FF"/>
          <w:sz w:val="24"/>
          <w:szCs w:val="24"/>
        </w:rPr>
        <w:t>The following tests are divided into 4 categories:</w:t>
      </w:r>
    </w:p>
    <w:p w:rsidR="00000716" w:rsidRDefault="00000716" w:rsidP="00374830">
      <w:pPr>
        <w:pStyle w:val="bp"/>
        <w:spacing w:before="0" w:after="0"/>
        <w:rPr>
          <w:rFonts w:ascii="Arial" w:hAnsi="Arial"/>
          <w:i/>
          <w:color w:val="0000FF"/>
          <w:sz w:val="24"/>
          <w:szCs w:val="24"/>
        </w:rPr>
      </w:pPr>
      <w:r>
        <w:rPr>
          <w:rFonts w:ascii="Arial" w:hAnsi="Arial"/>
          <w:i/>
          <w:color w:val="0000FF"/>
          <w:sz w:val="24"/>
          <w:szCs w:val="24"/>
        </w:rPr>
        <w:t>1 – Log in system tests</w:t>
      </w:r>
    </w:p>
    <w:p w:rsidR="00000716" w:rsidRDefault="00000716" w:rsidP="00374830">
      <w:pPr>
        <w:pStyle w:val="bp"/>
        <w:spacing w:before="0" w:after="0"/>
        <w:rPr>
          <w:rFonts w:ascii="Arial" w:hAnsi="Arial"/>
          <w:i/>
          <w:color w:val="0000FF"/>
          <w:sz w:val="24"/>
          <w:szCs w:val="24"/>
        </w:rPr>
      </w:pPr>
      <w:r>
        <w:rPr>
          <w:rFonts w:ascii="Arial" w:hAnsi="Arial"/>
          <w:i/>
          <w:color w:val="0000FF"/>
          <w:sz w:val="24"/>
          <w:szCs w:val="24"/>
        </w:rPr>
        <w:t>2 – Property tests</w:t>
      </w:r>
    </w:p>
    <w:p w:rsidR="00000716" w:rsidRDefault="00000716" w:rsidP="00374830">
      <w:pPr>
        <w:pStyle w:val="bp"/>
        <w:spacing w:before="0" w:after="0"/>
        <w:rPr>
          <w:rFonts w:ascii="Arial" w:hAnsi="Arial"/>
          <w:i/>
          <w:color w:val="0000FF"/>
          <w:sz w:val="24"/>
          <w:szCs w:val="24"/>
        </w:rPr>
      </w:pPr>
      <w:r>
        <w:rPr>
          <w:rFonts w:ascii="Arial" w:hAnsi="Arial"/>
          <w:i/>
          <w:color w:val="0000FF"/>
          <w:sz w:val="24"/>
          <w:szCs w:val="24"/>
        </w:rPr>
        <w:t>3 – Bid tests</w:t>
      </w:r>
    </w:p>
    <w:p w:rsidR="00000716" w:rsidRPr="00000716" w:rsidRDefault="00000716" w:rsidP="00374830">
      <w:pPr>
        <w:pStyle w:val="bp"/>
        <w:spacing w:before="0" w:after="0"/>
        <w:rPr>
          <w:rFonts w:ascii="Arial" w:hAnsi="Arial"/>
          <w:i/>
          <w:color w:val="0000FF"/>
          <w:sz w:val="24"/>
          <w:szCs w:val="24"/>
        </w:rPr>
      </w:pPr>
      <w:r>
        <w:rPr>
          <w:rFonts w:ascii="Arial" w:hAnsi="Arial"/>
          <w:i/>
          <w:color w:val="0000FF"/>
          <w:sz w:val="24"/>
          <w:szCs w:val="24"/>
        </w:rPr>
        <w:t>4 – General Services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p w:rsidR="00755EB9" w:rsidRPr="0091603D" w:rsidRDefault="00755EB9" w:rsidP="00755EB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8D313B">
        <w:rPr>
          <w:rFonts w:ascii="Arial" w:hAnsi="Arial"/>
          <w:b/>
          <w:color w:val="0000FF"/>
          <w:sz w:val="24"/>
          <w:szCs w:val="24"/>
        </w:rPr>
        <w:t>.1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="008D313B">
        <w:rPr>
          <w:rFonts w:ascii="Arial" w:hAnsi="Arial"/>
          <w:b/>
          <w:color w:val="0000FF"/>
          <w:sz w:val="24"/>
          <w:szCs w:val="24"/>
        </w:rPr>
        <w:t>Can create user:</w:t>
      </w:r>
    </w:p>
    <w:p w:rsidR="00755EB9" w:rsidRPr="0091603D" w:rsidRDefault="00755EB9" w:rsidP="00755EB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proper</w:t>
      </w:r>
      <w:r w:rsidR="00E66084">
        <w:rPr>
          <w:rFonts w:ascii="Arial" w:hAnsi="Arial"/>
          <w:color w:val="0000FF"/>
          <w:sz w:val="20"/>
        </w:rPr>
        <w:t>ly</w:t>
      </w:r>
      <w:r>
        <w:rPr>
          <w:rFonts w:ascii="Arial" w:hAnsi="Arial"/>
          <w:color w:val="0000FF"/>
          <w:sz w:val="20"/>
        </w:rPr>
        <w:t xml:space="preserve"> filled sign up form is submitted. It’s expected that a new user’s account gets created on the database.</w:t>
      </w:r>
    </w:p>
    <w:p w:rsidR="00755EB9" w:rsidRPr="0091603D" w:rsidRDefault="00755EB9" w:rsidP="00755EB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 xml:space="preserve">There </w:t>
      </w:r>
      <w:r w:rsidR="008D313B">
        <w:rPr>
          <w:rFonts w:ascii="Arial" w:hAnsi="Arial"/>
          <w:color w:val="0000FF"/>
          <w:sz w:val="20"/>
        </w:rPr>
        <w:t>must</w:t>
      </w:r>
      <w:r>
        <w:rPr>
          <w:rFonts w:ascii="Arial" w:hAnsi="Arial"/>
          <w:color w:val="0000FF"/>
          <w:sz w:val="20"/>
        </w:rPr>
        <w:t xml:space="preserve"> be no other account with the same email on the database.</w:t>
      </w:r>
    </w:p>
    <w:p w:rsidR="00755EB9" w:rsidRPr="0091603D" w:rsidRDefault="00755EB9" w:rsidP="00755EB9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All of the new account’s information should be inserted on the database and the user should be able to log in with them.</w:t>
      </w:r>
    </w:p>
    <w:p w:rsidR="00755EB9" w:rsidRDefault="00755EB9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Valid email, phone number, name and password.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1.2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log in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proper</w:t>
      </w:r>
      <w:r w:rsidR="00E66084">
        <w:rPr>
          <w:rFonts w:ascii="Arial" w:hAnsi="Arial"/>
          <w:color w:val="0000FF"/>
          <w:sz w:val="20"/>
        </w:rPr>
        <w:t>ly</w:t>
      </w:r>
      <w:r>
        <w:rPr>
          <w:rFonts w:ascii="Arial" w:hAnsi="Arial"/>
          <w:color w:val="0000FF"/>
          <w:sz w:val="20"/>
        </w:rPr>
        <w:t xml:space="preserve"> filled sign in form is submitted. It’s expected that the authenticated user can now access his account’s information.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There must be an existing account on the database to log in.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user should be now authenticated and should be able to use the system’s services.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Registered account with valid email, phone number, name and password.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1.3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delete account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An authenticated user tries to delete his account</w:t>
      </w:r>
      <w:r w:rsidR="00E66084">
        <w:rPr>
          <w:rFonts w:ascii="Arial" w:hAnsi="Arial"/>
          <w:color w:val="0000FF"/>
          <w:sz w:val="20"/>
        </w:rPr>
        <w:t>. It’s expected that the user’s information gets deleted from the database along with all associated bids and registered properties.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66084" w:rsidRPr="00E66084">
        <w:rPr>
          <w:rFonts w:ascii="Arial" w:hAnsi="Arial"/>
          <w:color w:val="0000FF"/>
          <w:sz w:val="20"/>
        </w:rPr>
        <w:t>There must be an authenticated user and whose account information is properly registered with the bank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66084">
        <w:rPr>
          <w:rFonts w:ascii="Arial" w:hAnsi="Arial"/>
          <w:color w:val="0000FF"/>
          <w:sz w:val="20"/>
        </w:rPr>
        <w:t>There should be nothing left from that user on the database.</w:t>
      </w:r>
    </w:p>
    <w:p w:rsidR="008D313B" w:rsidRPr="0091603D" w:rsidRDefault="008D313B" w:rsidP="008D313B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E66084">
        <w:rPr>
          <w:rFonts w:ascii="Arial" w:hAnsi="Arial"/>
          <w:color w:val="0000FF"/>
          <w:sz w:val="20"/>
        </w:rPr>
        <w:t>Registered account with valid email, phone number, name and password, there may be bids or properties associated with the account.</w:t>
      </w:r>
    </w:p>
    <w:p w:rsidR="00000716" w:rsidRPr="0091603D" w:rsidRDefault="00000716" w:rsidP="0000071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2.1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Can register property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000716" w:rsidRPr="0091603D" w:rsidRDefault="00000716" w:rsidP="0000071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000716">
        <w:rPr>
          <w:rFonts w:ascii="Arial" w:hAnsi="Arial"/>
          <w:color w:val="0000FF"/>
          <w:sz w:val="20"/>
        </w:rPr>
        <w:t>An authenticated user submits a properly completed property registration form.</w:t>
      </w:r>
      <w:r>
        <w:rPr>
          <w:rFonts w:ascii="Arial" w:hAnsi="Arial"/>
          <w:color w:val="0000FF"/>
          <w:sz w:val="20"/>
        </w:rPr>
        <w:t xml:space="preserve"> A new property is created in the database associated with that user.</w:t>
      </w:r>
    </w:p>
    <w:p w:rsidR="00000716" w:rsidRPr="0091603D" w:rsidRDefault="00000716" w:rsidP="0000071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user must be authenticated and must provide every information on the property registration form.</w:t>
      </w:r>
    </w:p>
    <w:p w:rsidR="00000716" w:rsidRPr="0091603D" w:rsidRDefault="00000716" w:rsidP="0000071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</w:t>
      </w:r>
      <w:r w:rsidR="007B6617">
        <w:rPr>
          <w:rFonts w:ascii="Arial" w:hAnsi="Arial"/>
          <w:color w:val="0000FF"/>
          <w:sz w:val="20"/>
        </w:rPr>
        <w:t xml:space="preserve"> new property and its details </w:t>
      </w:r>
      <w:r w:rsidR="00D06381">
        <w:rPr>
          <w:rFonts w:ascii="Arial" w:hAnsi="Arial"/>
          <w:color w:val="0000FF"/>
          <w:sz w:val="20"/>
        </w:rPr>
        <w:t>should be</w:t>
      </w:r>
      <w:r w:rsidR="007B6617">
        <w:rPr>
          <w:rFonts w:ascii="Arial" w:hAnsi="Arial"/>
          <w:color w:val="0000FF"/>
          <w:sz w:val="20"/>
        </w:rPr>
        <w:t xml:space="preserve"> created in the database.</w:t>
      </w:r>
    </w:p>
    <w:p w:rsidR="00000716" w:rsidRPr="0091603D" w:rsidRDefault="00000716" w:rsidP="0000071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7B6617">
        <w:rPr>
          <w:rFonts w:ascii="Arial" w:hAnsi="Arial"/>
          <w:color w:val="0000FF"/>
          <w:sz w:val="20"/>
        </w:rPr>
        <w:t>Property class, description, address, maximum number of guests, start date of the availability period, end date of the availability period, and minimum daily rate.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2.2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delete property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97B4C">
        <w:rPr>
          <w:rFonts w:ascii="Arial" w:hAnsi="Arial"/>
          <w:color w:val="0000FF"/>
          <w:sz w:val="20"/>
        </w:rPr>
        <w:t>An</w:t>
      </w:r>
      <w:r w:rsidRPr="007B6617">
        <w:rPr>
          <w:rFonts w:ascii="Arial" w:hAnsi="Arial"/>
          <w:color w:val="0000FF"/>
          <w:sz w:val="20"/>
        </w:rPr>
        <w:t xml:space="preserve"> </w:t>
      </w:r>
      <w:r w:rsidR="00497B4C">
        <w:rPr>
          <w:rFonts w:ascii="Arial" w:hAnsi="Arial"/>
          <w:color w:val="0000FF"/>
          <w:sz w:val="20"/>
        </w:rPr>
        <w:t xml:space="preserve">authenticated </w:t>
      </w:r>
      <w:r w:rsidRPr="007B6617">
        <w:rPr>
          <w:rFonts w:ascii="Arial" w:hAnsi="Arial"/>
          <w:color w:val="0000FF"/>
          <w:sz w:val="20"/>
        </w:rPr>
        <w:t>user tries to delete a property registered by him</w:t>
      </w:r>
      <w:r>
        <w:rPr>
          <w:rFonts w:ascii="Arial" w:hAnsi="Arial"/>
          <w:color w:val="0000FF"/>
          <w:sz w:val="20"/>
        </w:rPr>
        <w:t>. That property and its associated bids should be deleted from the database.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authenticated user must have a registered property.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property and its associated proposals should have been excluded from the database.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497B4C">
        <w:rPr>
          <w:rFonts w:ascii="Arial" w:hAnsi="Arial"/>
          <w:color w:val="0000FF"/>
          <w:sz w:val="20"/>
        </w:rPr>
        <w:t>Previously registered property</w:t>
      </w:r>
      <w:r w:rsidR="00497B4C">
        <w:rPr>
          <w:rFonts w:ascii="Arial" w:hAnsi="Arial"/>
          <w:color w:val="0000FF"/>
          <w:sz w:val="20"/>
        </w:rPr>
        <w:t>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2.3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edit property details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7B6617" w:rsidRPr="007B6617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97B4C">
        <w:rPr>
          <w:rFonts w:ascii="Arial" w:hAnsi="Arial"/>
          <w:color w:val="0000FF"/>
          <w:sz w:val="20"/>
        </w:rPr>
        <w:t>An</w:t>
      </w:r>
      <w:r w:rsidR="00497B4C" w:rsidRPr="00497B4C">
        <w:rPr>
          <w:rFonts w:ascii="Arial" w:hAnsi="Arial"/>
          <w:color w:val="0000FF"/>
          <w:sz w:val="20"/>
        </w:rPr>
        <w:t xml:space="preserve"> user tries to edit the details of one of its properties</w:t>
      </w:r>
      <w:r w:rsidR="00497B4C">
        <w:rPr>
          <w:rFonts w:ascii="Arial" w:hAnsi="Arial"/>
          <w:color w:val="0000FF"/>
          <w:sz w:val="20"/>
        </w:rPr>
        <w:t>. The database should be updated with the new data.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Pre-conditions</w:t>
      </w:r>
      <w:r w:rsidRPr="0091603D">
        <w:rPr>
          <w:rFonts w:ascii="Arial" w:hAnsi="Arial"/>
          <w:sz w:val="20"/>
        </w:rPr>
        <w:t xml:space="preserve">: </w:t>
      </w:r>
      <w:r w:rsidR="00497B4C">
        <w:rPr>
          <w:rFonts w:ascii="Arial" w:hAnsi="Arial"/>
          <w:color w:val="0000FF"/>
          <w:sz w:val="20"/>
        </w:rPr>
        <w:t>The authenticated user must have a registered property.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497B4C">
        <w:rPr>
          <w:rFonts w:ascii="Arial" w:hAnsi="Arial"/>
          <w:color w:val="0000FF"/>
          <w:sz w:val="20"/>
        </w:rPr>
        <w:t>The property and its details should have been updated on the database.</w:t>
      </w:r>
    </w:p>
    <w:p w:rsidR="007B6617" w:rsidRPr="0091603D" w:rsidRDefault="007B6617" w:rsidP="007B6617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497B4C">
        <w:rPr>
          <w:rFonts w:ascii="Arial" w:hAnsi="Arial"/>
          <w:color w:val="0000FF"/>
          <w:sz w:val="20"/>
        </w:rPr>
        <w:t>Previously registered property.</w:t>
      </w:r>
    </w:p>
    <w:p w:rsidR="00497B4C" w:rsidRPr="0091603D" w:rsidRDefault="00497B4C" w:rsidP="00497B4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2.4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list associated bids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497B4C" w:rsidRPr="0091603D" w:rsidRDefault="00497B4C" w:rsidP="00497B4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426356" w:rsidRPr="00426356">
        <w:rPr>
          <w:rFonts w:ascii="Arial" w:hAnsi="Arial"/>
          <w:color w:val="0000FF"/>
          <w:sz w:val="20"/>
        </w:rPr>
        <w:t xml:space="preserve">An authenticated user tries to list every </w:t>
      </w:r>
      <w:r w:rsidR="00426356">
        <w:rPr>
          <w:rFonts w:ascii="Arial" w:hAnsi="Arial"/>
          <w:color w:val="0000FF"/>
          <w:sz w:val="20"/>
        </w:rPr>
        <w:t xml:space="preserve">bid </w:t>
      </w:r>
      <w:r w:rsidR="00426356" w:rsidRPr="00426356">
        <w:rPr>
          <w:rFonts w:ascii="Arial" w:hAnsi="Arial"/>
          <w:color w:val="0000FF"/>
          <w:sz w:val="20"/>
        </w:rPr>
        <w:t>associated with his property</w:t>
      </w:r>
      <w:r w:rsidR="00426356">
        <w:rPr>
          <w:rFonts w:ascii="Arial" w:hAnsi="Arial"/>
          <w:color w:val="0000FF"/>
          <w:sz w:val="20"/>
        </w:rPr>
        <w:t>.</w:t>
      </w:r>
    </w:p>
    <w:p w:rsidR="00497B4C" w:rsidRPr="0091603D" w:rsidRDefault="00497B4C" w:rsidP="00497B4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426356">
        <w:rPr>
          <w:rFonts w:ascii="Arial" w:hAnsi="Arial"/>
          <w:color w:val="0000FF"/>
          <w:sz w:val="20"/>
        </w:rPr>
        <w:t>The authenticated user must have a registered property and at least one associated bid.</w:t>
      </w:r>
    </w:p>
    <w:p w:rsidR="00497B4C" w:rsidRPr="0091603D" w:rsidRDefault="00497B4C" w:rsidP="00497B4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426356">
        <w:rPr>
          <w:rFonts w:ascii="Arial" w:hAnsi="Arial"/>
          <w:color w:val="0000FF"/>
          <w:sz w:val="20"/>
        </w:rPr>
        <w:t>A list of bids should be displayed.</w:t>
      </w:r>
    </w:p>
    <w:p w:rsidR="00497B4C" w:rsidRPr="0091603D" w:rsidRDefault="00497B4C" w:rsidP="00497B4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426356">
        <w:rPr>
          <w:rFonts w:ascii="Arial" w:hAnsi="Arial"/>
          <w:color w:val="0000FF"/>
          <w:sz w:val="20"/>
        </w:rPr>
        <w:t>Previously registered property with at least one associated bid.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2.4.1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see bids details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An authenticated user tries to see the details of one bid associated with his property.</w:t>
      </w:r>
      <w:r w:rsidR="00337242">
        <w:rPr>
          <w:rFonts w:ascii="Arial" w:hAnsi="Arial"/>
          <w:color w:val="0000FF"/>
          <w:sz w:val="20"/>
        </w:rPr>
        <w:t xml:space="preserve"> A list with those details should be shown.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Test 2.4 must have been successful.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bid’s details should be displayed.</w:t>
      </w:r>
    </w:p>
    <w:p w:rsidR="007B6617" w:rsidRPr="00B42548" w:rsidRDefault="00426356" w:rsidP="007B6617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Previously registered property with at least one associated bid.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3.1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 xml:space="preserve">Can </w:t>
      </w:r>
      <w:r w:rsidR="00D06381">
        <w:rPr>
          <w:rFonts w:ascii="Arial" w:hAnsi="Arial"/>
          <w:b/>
          <w:color w:val="0000FF"/>
          <w:sz w:val="24"/>
          <w:szCs w:val="24"/>
        </w:rPr>
        <w:t>register proposal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D06381">
        <w:rPr>
          <w:rFonts w:ascii="Arial" w:hAnsi="Arial"/>
          <w:color w:val="0000FF"/>
          <w:sz w:val="20"/>
        </w:rPr>
        <w:t>An authenticated user submits a properly completed proposal registration form associated to a property. A new proposal associated to that property should be created in the database.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D06381">
        <w:rPr>
          <w:rFonts w:ascii="Arial" w:hAnsi="Arial"/>
          <w:color w:val="0000FF"/>
          <w:sz w:val="20"/>
        </w:rPr>
        <w:t>The user must be authenticated and must provide every information on the proposal registration form.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D06381">
        <w:rPr>
          <w:rFonts w:ascii="Arial" w:hAnsi="Arial"/>
          <w:color w:val="0000FF"/>
          <w:sz w:val="20"/>
        </w:rPr>
        <w:t>A new associated proposal should be created in the database.</w:t>
      </w:r>
    </w:p>
    <w:p w:rsidR="00426356" w:rsidRPr="0091603D" w:rsidRDefault="00426356" w:rsidP="0042635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D06381">
        <w:rPr>
          <w:rFonts w:ascii="Arial" w:hAnsi="Arial"/>
          <w:color w:val="0000FF"/>
          <w:sz w:val="20"/>
        </w:rPr>
        <w:t>Rental period start date, rental period end date, guests number, proposed daily rate.</w:t>
      </w:r>
    </w:p>
    <w:p w:rsidR="00D06381" w:rsidRPr="0091603D" w:rsidRDefault="00D06381" w:rsidP="00D06381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3.2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list proposals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06381" w:rsidRPr="0091603D" w:rsidRDefault="00D06381" w:rsidP="00D063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An authenticated user tries to list his registered proposals. A list of proposals should be displayed.</w:t>
      </w:r>
    </w:p>
    <w:p w:rsidR="00D06381" w:rsidRPr="0091603D" w:rsidRDefault="00D06381" w:rsidP="00D063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337242">
        <w:rPr>
          <w:rFonts w:ascii="Arial" w:hAnsi="Arial"/>
          <w:color w:val="0000FF"/>
          <w:sz w:val="20"/>
        </w:rPr>
        <w:t>The authenticated user must have a registered proposal.</w:t>
      </w:r>
    </w:p>
    <w:p w:rsidR="00D06381" w:rsidRPr="0091603D" w:rsidRDefault="00D06381" w:rsidP="00D063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337242">
        <w:rPr>
          <w:rFonts w:ascii="Arial" w:hAnsi="Arial"/>
          <w:color w:val="0000FF"/>
          <w:sz w:val="20"/>
        </w:rPr>
        <w:t>A list of proposals should be displayed.</w:t>
      </w:r>
    </w:p>
    <w:p w:rsidR="00D06381" w:rsidRPr="0091603D" w:rsidRDefault="00D06381" w:rsidP="00D063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337242">
        <w:rPr>
          <w:rFonts w:ascii="Arial" w:hAnsi="Arial"/>
          <w:color w:val="0000FF"/>
          <w:sz w:val="20"/>
        </w:rPr>
        <w:t>Previously registered proposal.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3.2.1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see proposal details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authenticated user tries to see the details of one his registered proposals. A list with those details should be shown.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Test 3.2 must have been successful.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 list with the proposal details should be displayed.</w:t>
      </w:r>
    </w:p>
    <w:p w:rsidR="00337242" w:rsidRDefault="00337242" w:rsidP="0033724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Previously registered proposal.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3.2.2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delete proposal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An authenticated user tries to delete one of his registered proposals. That proposal and its details should be excluded from the database.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 authenticated user must have a registered proposal.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There should be no more data about that proposal in the database.</w:t>
      </w:r>
    </w:p>
    <w:p w:rsidR="00337242" w:rsidRDefault="00337242" w:rsidP="00337242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Previously registered proposal.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4.1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list properties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An user tries to list</w:t>
      </w:r>
      <w:r w:rsidR="006F212C">
        <w:rPr>
          <w:rFonts w:ascii="Arial" w:hAnsi="Arial"/>
          <w:color w:val="0000FF"/>
          <w:sz w:val="20"/>
        </w:rPr>
        <w:t xml:space="preserve"> all properties. It’s expected that a list of properties gets displayed.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6F212C">
        <w:rPr>
          <w:rFonts w:ascii="Arial" w:hAnsi="Arial"/>
          <w:color w:val="0000FF"/>
          <w:sz w:val="20"/>
        </w:rPr>
        <w:t>There must be at least one property registered in the system.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F212C">
        <w:rPr>
          <w:rFonts w:ascii="Arial" w:hAnsi="Arial"/>
          <w:color w:val="0000FF"/>
          <w:sz w:val="20"/>
        </w:rPr>
        <w:t>A list of properties is shown.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lastRenderedPageBreak/>
        <w:t>Data required</w:t>
      </w:r>
      <w:r w:rsidRPr="0091603D">
        <w:rPr>
          <w:rFonts w:ascii="Arial" w:hAnsi="Arial"/>
          <w:sz w:val="20"/>
        </w:rPr>
        <w:t xml:space="preserve">: </w:t>
      </w:r>
      <w:r w:rsidR="006F212C">
        <w:rPr>
          <w:rFonts w:ascii="Arial" w:hAnsi="Arial"/>
          <w:color w:val="0000FF"/>
          <w:sz w:val="20"/>
        </w:rPr>
        <w:t>Previously registered properties.</w:t>
      </w:r>
    </w:p>
    <w:p w:rsidR="006F212C" w:rsidRPr="0091603D" w:rsidRDefault="006F212C" w:rsidP="006F212C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4.1.</w:t>
      </w:r>
      <w:r w:rsidR="00087E30">
        <w:rPr>
          <w:rFonts w:ascii="Arial" w:hAnsi="Arial"/>
          <w:b/>
          <w:color w:val="0000FF"/>
          <w:sz w:val="24"/>
          <w:szCs w:val="24"/>
        </w:rPr>
        <w:t>1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Can see property details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6F212C" w:rsidRPr="0091603D" w:rsidRDefault="006F212C" w:rsidP="006F212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An user tries to see a property details. A list of those details should be displayed.</w:t>
      </w:r>
    </w:p>
    <w:p w:rsidR="006F212C" w:rsidRPr="0091603D" w:rsidRDefault="006F212C" w:rsidP="006F212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087E30">
        <w:rPr>
          <w:rFonts w:ascii="Arial" w:hAnsi="Arial"/>
          <w:color w:val="0000FF"/>
          <w:sz w:val="20"/>
        </w:rPr>
        <w:t>Test 4.1 must have been successful.</w:t>
      </w:r>
    </w:p>
    <w:p w:rsidR="006F212C" w:rsidRPr="0091603D" w:rsidRDefault="006F212C" w:rsidP="006F212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087E30">
        <w:rPr>
          <w:rFonts w:ascii="Arial" w:hAnsi="Arial"/>
          <w:color w:val="0000FF"/>
          <w:sz w:val="20"/>
        </w:rPr>
        <w:t>A list of details should be displayed.</w:t>
      </w:r>
    </w:p>
    <w:p w:rsidR="006F212C" w:rsidRPr="0091603D" w:rsidRDefault="006F212C" w:rsidP="006F212C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087E30">
        <w:rPr>
          <w:rFonts w:ascii="Arial" w:hAnsi="Arial"/>
          <w:color w:val="0000FF"/>
          <w:sz w:val="20"/>
        </w:rPr>
        <w:t>Previously registered property.</w:t>
      </w: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</w:p>
    <w:p w:rsidR="00337242" w:rsidRPr="0091603D" w:rsidRDefault="00337242" w:rsidP="00337242">
      <w:pPr>
        <w:pStyle w:val="bp"/>
        <w:spacing w:before="0" w:after="0"/>
        <w:rPr>
          <w:rFonts w:ascii="Arial" w:hAnsi="Arial"/>
          <w:sz w:val="20"/>
        </w:rPr>
      </w:pPr>
    </w:p>
    <w:p w:rsidR="008D313B" w:rsidRDefault="008D313B" w:rsidP="008D313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8D313B" w:rsidRDefault="008D313B" w:rsidP="008D313B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755EB9" w:rsidRPr="00755EB9" w:rsidRDefault="00755EB9" w:rsidP="0091603D">
      <w:pPr>
        <w:pStyle w:val="bp"/>
        <w:spacing w:before="0" w:after="0"/>
        <w:rPr>
          <w:rFonts w:ascii="Arial" w:hAnsi="Arial"/>
          <w:sz w:val="20"/>
        </w:rPr>
      </w:pPr>
    </w:p>
    <w:sectPr w:rsidR="00755EB9" w:rsidRPr="00755EB9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1E3" w:rsidRDefault="006C31E3">
      <w:r>
        <w:separator/>
      </w:r>
    </w:p>
  </w:endnote>
  <w:endnote w:type="continuationSeparator" w:id="0">
    <w:p w:rsidR="006C31E3" w:rsidRDefault="006C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5B21D8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5B21D8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1E3" w:rsidRDefault="006C31E3">
      <w:r>
        <w:separator/>
      </w:r>
    </w:p>
  </w:footnote>
  <w:footnote w:type="continuationSeparator" w:id="0">
    <w:p w:rsidR="006C31E3" w:rsidRDefault="006C3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EB9" w:rsidRPr="00755EB9" w:rsidRDefault="00755EB9" w:rsidP="00755EB9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proofErr w:type="spellStart"/>
    <w:r>
      <w:rPr>
        <w:b/>
        <w:sz w:val="28"/>
        <w:lang w:val="pt-BR"/>
      </w:rPr>
      <w:t>Smoke</w:t>
    </w:r>
    <w:proofErr w:type="spellEnd"/>
    <w:r>
      <w:rPr>
        <w:b/>
        <w:sz w:val="28"/>
        <w:lang w:val="pt-BR"/>
      </w:rPr>
      <w:t xml:space="preserve">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B9"/>
    <w:rsid w:val="00000716"/>
    <w:rsid w:val="00016C4D"/>
    <w:rsid w:val="00024113"/>
    <w:rsid w:val="000278E8"/>
    <w:rsid w:val="00036ABF"/>
    <w:rsid w:val="00037A8E"/>
    <w:rsid w:val="000449EF"/>
    <w:rsid w:val="0004651B"/>
    <w:rsid w:val="00074457"/>
    <w:rsid w:val="00087E30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724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6356"/>
    <w:rsid w:val="00434231"/>
    <w:rsid w:val="0046703C"/>
    <w:rsid w:val="00497B4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21D8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31E3"/>
    <w:rsid w:val="006D4DE0"/>
    <w:rsid w:val="006F212C"/>
    <w:rsid w:val="00702D6A"/>
    <w:rsid w:val="00720507"/>
    <w:rsid w:val="007275A3"/>
    <w:rsid w:val="007519EA"/>
    <w:rsid w:val="00752B41"/>
    <w:rsid w:val="00755EB9"/>
    <w:rsid w:val="00756932"/>
    <w:rsid w:val="007606FF"/>
    <w:rsid w:val="00772DAC"/>
    <w:rsid w:val="00780A9A"/>
    <w:rsid w:val="00796CD4"/>
    <w:rsid w:val="007B661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313B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927EF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06381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66084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CF1FB9"/>
  <w15:chartTrackingRefBased/>
  <w15:docId w15:val="{472A3D14-E3DB-42FF-9F41-D3513AEF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238</TotalTime>
  <Pages>3</Pages>
  <Words>902</Words>
  <Characters>4872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User</dc:creator>
  <cp:keywords/>
  <dc:description/>
  <cp:lastModifiedBy>Andrey Calaça</cp:lastModifiedBy>
  <cp:revision>2</cp:revision>
  <cp:lastPrinted>2003-10-06T11:49:00Z</cp:lastPrinted>
  <dcterms:created xsi:type="dcterms:W3CDTF">2021-03-03T18:42:00Z</dcterms:created>
  <dcterms:modified xsi:type="dcterms:W3CDTF">2021-03-03T22:40:00Z</dcterms:modified>
</cp:coreProperties>
</file>